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FB" w:rsidRDefault="00FB68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43475" cy="86042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0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B59FB" w:rsidRDefault="00FB6826">
                            <w:pPr>
                              <w:jc w:val="center"/>
                              <w:rPr>
                                <w:b/>
                                <w:color w:val="4F81B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F81BD"/>
                                <w:sz w:val="72"/>
                                <w:szCs w:val="72"/>
                              </w:rPr>
                              <w:t>Test rap</w:t>
                            </w:r>
                            <w:r w:rsidR="00683C1D">
                              <w:rPr>
                                <w:b/>
                                <w:color w:val="4F81BD"/>
                                <w:sz w:val="72"/>
                                <w:szCs w:val="72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4F81BD"/>
                                <w:sz w:val="72"/>
                                <w:szCs w:val="72"/>
                              </w:rPr>
                              <w:t>ort 1&amp;2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89.25pt;height:6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" filled="f" stroked="f">
                <v:textbox style="mso-fit-shape-to-text:t">
                  <w:txbxContent>
                    <w:p w:rsidR="006B59FB" w:rsidRDefault="00FB6826">
                      <w:pPr>
                        <w:jc w:val="center"/>
                        <w:rPr>
                          <w:b/>
                          <w:color w:val="4F81BD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F81BD"/>
                          <w:sz w:val="72"/>
                          <w:szCs w:val="72"/>
                        </w:rPr>
                        <w:t>Test rap</w:t>
                      </w:r>
                      <w:r w:rsidR="00683C1D">
                        <w:rPr>
                          <w:b/>
                          <w:color w:val="4F81BD"/>
                          <w:sz w:val="72"/>
                          <w:szCs w:val="72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4F81BD"/>
                          <w:sz w:val="72"/>
                          <w:szCs w:val="72"/>
                        </w:rPr>
                        <w:t>ort 1&amp;2</w:t>
                      </w:r>
                    </w:p>
                  </w:txbxContent>
                </v:textbox>
              </v:shape>
            </w:pict>
          </mc:Fallback>
        </mc:AlternateContent>
      </w:r>
    </w:p>
    <w:p w:rsidR="006B59FB" w:rsidRDefault="006B59FB">
      <w:pPr>
        <w:rPr>
          <w:lang w:val="nl-NL"/>
        </w:rPr>
      </w:pPr>
    </w:p>
    <w:p w:rsidR="006B59FB" w:rsidRDefault="006B59FB">
      <w:pPr>
        <w:pBdr>
          <w:bottom w:val="single" w:sz="12" w:space="1" w:color="000000"/>
        </w:pBdr>
        <w:jc w:val="right"/>
        <w:rPr>
          <w:lang w:val="nl-NL"/>
        </w:rPr>
      </w:pP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Tester 1: Zora: 8 jaar.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Zora vind de kip geweldig. 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De monster vind ze ook egt supper.</w:t>
      </w:r>
    </w:p>
    <w:p w:rsidR="006B59FB" w:rsidRDefault="00FB6826">
      <w:pPr>
        <w:pBdr>
          <w:bottom w:val="single" w:sz="12" w:space="1" w:color="000000"/>
        </w:pBd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Ze vind het leuk om te spelen en dat je punten krijgt ze verslaat altijd </w:t>
      </w:r>
      <w:r>
        <w:rPr>
          <w:rFonts w:ascii="Verdana" w:hAnsi="Verdana"/>
          <w:sz w:val="24"/>
          <w:szCs w:val="24"/>
          <w:lang w:val="nl-NL"/>
        </w:rPr>
        <w:t>der zus isa :D.</w:t>
      </w:r>
    </w:p>
    <w:p w:rsidR="006B59FB" w:rsidRDefault="006B59FB">
      <w:pPr>
        <w:pBdr>
          <w:bottom w:val="single" w:sz="12" w:space="1" w:color="000000"/>
        </w:pBdr>
        <w:rPr>
          <w:rFonts w:ascii="Verdana" w:hAnsi="Verdana"/>
          <w:sz w:val="24"/>
          <w:szCs w:val="24"/>
          <w:lang w:val="nl-NL"/>
        </w:rPr>
      </w:pPr>
    </w:p>
    <w:p w:rsidR="006B59FB" w:rsidRDefault="006B59FB">
      <w:pPr>
        <w:rPr>
          <w:rFonts w:ascii="Verdana" w:hAnsi="Verdana"/>
          <w:sz w:val="24"/>
          <w:szCs w:val="24"/>
          <w:lang w:val="nl-NL"/>
        </w:rPr>
      </w:pP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Tester 2: Isa: 10jaar.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Isa vind de kip ook egt leuk.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De monsters vond ze wat minder .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Ze vind ook dat er wat meer in de game moet omdat er teveel van het zelfde langs komt.</w:t>
      </w:r>
    </w:p>
    <w:p w:rsidR="006B59FB" w:rsidRDefault="00FB6826">
      <w:pPr>
        <w:pBdr>
          <w:bottom w:val="single" w:sz="12" w:space="1" w:color="000000"/>
        </w:pBd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Ze vond de muziek er goed bij passen.</w:t>
      </w:r>
    </w:p>
    <w:p w:rsidR="006B59FB" w:rsidRDefault="006B59FB">
      <w:pPr>
        <w:pBdr>
          <w:bottom w:val="single" w:sz="12" w:space="1" w:color="000000"/>
        </w:pBdr>
        <w:rPr>
          <w:rFonts w:ascii="Verdana" w:hAnsi="Verdana"/>
          <w:sz w:val="24"/>
          <w:szCs w:val="24"/>
          <w:lang w:val="nl-NL"/>
        </w:rPr>
      </w:pPr>
    </w:p>
    <w:p w:rsidR="006B59FB" w:rsidRDefault="006B59FB">
      <w:pPr>
        <w:rPr>
          <w:rFonts w:ascii="Verdana" w:hAnsi="Verdana"/>
          <w:sz w:val="24"/>
          <w:szCs w:val="24"/>
          <w:lang w:val="nl-NL"/>
        </w:rPr>
      </w:pPr>
    </w:p>
    <w:p w:rsidR="006B59FB" w:rsidRDefault="00FB6826">
      <w:pPr>
        <w:rPr>
          <w:rFonts w:ascii="Verdana" w:hAnsi="Verdana"/>
          <w:b/>
          <w:sz w:val="24"/>
          <w:szCs w:val="24"/>
          <w:lang w:val="nl-NL"/>
        </w:rPr>
      </w:pPr>
      <w:r>
        <w:rPr>
          <w:rFonts w:ascii="Verdana" w:hAnsi="Verdana"/>
          <w:b/>
          <w:sz w:val="24"/>
          <w:szCs w:val="24"/>
          <w:lang w:val="nl-NL"/>
        </w:rPr>
        <w:t xml:space="preserve">Wat zouden we kunnen </w:t>
      </w:r>
      <w:r>
        <w:rPr>
          <w:rFonts w:ascii="Verdana" w:hAnsi="Verdana"/>
          <w:b/>
          <w:sz w:val="24"/>
          <w:szCs w:val="24"/>
          <w:lang w:val="nl-NL"/>
        </w:rPr>
        <w:t>verbeteren volgens hun: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Meer verschillende monsters en obstakels</w:t>
      </w:r>
    </w:p>
    <w:p w:rsidR="006B59FB" w:rsidRDefault="00FB6826">
      <w:p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Misschien iets  wat de score bijhoud per persoon.</w:t>
      </w:r>
    </w:p>
    <w:p w:rsidR="006B59FB" w:rsidRPr="00683C1D" w:rsidRDefault="00FB6826">
      <w:pPr>
        <w:rPr>
          <w:lang w:val="nl-NL"/>
        </w:rPr>
      </w:pPr>
      <w:r>
        <w:rPr>
          <w:rFonts w:ascii="Verdana" w:hAnsi="Verdana"/>
          <w:sz w:val="24"/>
          <w:szCs w:val="24"/>
          <w:lang w:val="nl-NL"/>
        </w:rPr>
        <w:t>En wat power ups om de kip wat sterker te maken.</w:t>
      </w:r>
    </w:p>
    <w:sectPr w:rsidR="006B59FB" w:rsidRPr="00683C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826" w:rsidRDefault="00FB6826">
      <w:pPr>
        <w:spacing w:after="0" w:line="240" w:lineRule="auto"/>
      </w:pPr>
      <w:r>
        <w:separator/>
      </w:r>
    </w:p>
  </w:endnote>
  <w:endnote w:type="continuationSeparator" w:id="0">
    <w:p w:rsidR="00FB6826" w:rsidRDefault="00FB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826" w:rsidRDefault="00FB682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B6826" w:rsidRDefault="00FB6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59FB"/>
    <w:rsid w:val="00226EE9"/>
    <w:rsid w:val="00683C1D"/>
    <w:rsid w:val="006B59FB"/>
    <w:rsid w:val="00FB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2013-06-21T08:16:00Z</dcterms:created>
  <dcterms:modified xsi:type="dcterms:W3CDTF">2013-06-21T08:16:00Z</dcterms:modified>
</cp:coreProperties>
</file>